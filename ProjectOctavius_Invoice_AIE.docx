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855"/>
        <w:tblW w:w="11178" w:type="dxa"/>
        <w:tblLayout w:type="fixed"/>
        <w:tblLook w:val="04A0" w:firstRow="1" w:lastRow="0" w:firstColumn="1" w:lastColumn="0" w:noHBand="0" w:noVBand="1"/>
      </w:tblPr>
      <w:tblGrid>
        <w:gridCol w:w="4230"/>
        <w:gridCol w:w="197"/>
        <w:gridCol w:w="643"/>
        <w:gridCol w:w="774"/>
        <w:gridCol w:w="423"/>
        <w:gridCol w:w="1023"/>
        <w:gridCol w:w="538"/>
        <w:gridCol w:w="992"/>
        <w:gridCol w:w="2340"/>
        <w:gridCol w:w="18"/>
      </w:tblGrid>
      <w:tr w:rsidR="00BA0D67" w:rsidRPr="005750DA" w14:paraId="0759C211" w14:textId="77777777" w:rsidTr="00DA5267">
        <w:trPr>
          <w:gridAfter w:val="1"/>
          <w:wAfter w:w="18" w:type="dxa"/>
          <w:trHeight w:val="1134"/>
        </w:trPr>
        <w:tc>
          <w:tcPr>
            <w:tcW w:w="5070" w:type="dxa"/>
            <w:gridSpan w:val="3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16C211C4" w14:textId="30E8BC71" w:rsidR="00BA0D67" w:rsidRPr="005750DA" w:rsidRDefault="00DA5267" w:rsidP="002961F5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color w:val="18504B"/>
                <w:sz w:val="52"/>
                <w:szCs w:val="52"/>
                <w:lang w:val="en-AU" w:eastAsia="ru-RU"/>
              </w:rPr>
            </w:pPr>
            <w:r>
              <w:rPr>
                <w:rFonts w:asciiTheme="majorHAnsi" w:hAnsiTheme="majorHAnsi" w:cs="Arial"/>
                <w:noProof/>
                <w:color w:val="18504B"/>
                <w:sz w:val="52"/>
                <w:szCs w:val="52"/>
                <w:lang w:eastAsia="ru-RU"/>
              </w:rPr>
              <w:drawing>
                <wp:anchor distT="0" distB="0" distL="114300" distR="114300" simplePos="0" relativeHeight="251659776" behindDoc="1" locked="0" layoutInCell="1" allowOverlap="1" wp14:anchorId="69A0BF98" wp14:editId="71A7E116">
                  <wp:simplePos x="0" y="0"/>
                  <wp:positionH relativeFrom="column">
                    <wp:posOffset>-80010</wp:posOffset>
                  </wp:positionH>
                  <wp:positionV relativeFrom="paragraph">
                    <wp:posOffset>196215</wp:posOffset>
                  </wp:positionV>
                  <wp:extent cx="3007995" cy="1485900"/>
                  <wp:effectExtent l="0" t="0" r="0" b="0"/>
                  <wp:wrapTight wrapText="bothSides">
                    <wp:wrapPolygon edited="0">
                      <wp:start x="14774" y="1662"/>
                      <wp:lineTo x="4104" y="2215"/>
                      <wp:lineTo x="2736" y="2769"/>
                      <wp:lineTo x="2736" y="6646"/>
                      <wp:lineTo x="1094" y="15508"/>
                      <wp:lineTo x="274" y="16338"/>
                      <wp:lineTo x="684" y="18831"/>
                      <wp:lineTo x="11080" y="18831"/>
                      <wp:lineTo x="13269" y="18277"/>
                      <wp:lineTo x="18331" y="16338"/>
                      <wp:lineTo x="20656" y="12185"/>
                      <wp:lineTo x="20656" y="9692"/>
                      <wp:lineTo x="19972" y="7754"/>
                      <wp:lineTo x="18878" y="6646"/>
                      <wp:lineTo x="20793" y="6092"/>
                      <wp:lineTo x="20519" y="2215"/>
                      <wp:lineTo x="15321" y="1662"/>
                      <wp:lineTo x="14774" y="1662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70" t="24228" r="18553" b="33504"/>
                          <a:stretch/>
                        </pic:blipFill>
                        <pic:spPr bwMode="auto">
                          <a:xfrm>
                            <a:off x="0" y="0"/>
                            <a:ext cx="300799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90" w:type="dxa"/>
            <w:gridSpan w:val="6"/>
            <w:tcBorders>
              <w:top w:val="nil"/>
              <w:right w:val="nil"/>
            </w:tcBorders>
            <w:shd w:val="clear" w:color="auto" w:fill="auto"/>
            <w:vAlign w:val="center"/>
          </w:tcPr>
          <w:p w14:paraId="6D4B932B" w14:textId="7E1C1C14" w:rsidR="00BA0D67" w:rsidRPr="005750DA" w:rsidRDefault="00BA0D67" w:rsidP="002961F5">
            <w:pPr>
              <w:pStyle w:val="ListParagraph"/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8403D"/>
                <w:sz w:val="32"/>
                <w:szCs w:val="32"/>
                <w:lang w:val="en-AU" w:eastAsia="ru-RU"/>
              </w:rPr>
            </w:pPr>
            <w:r w:rsidRPr="005750DA">
              <w:rPr>
                <w:rFonts w:asciiTheme="majorHAnsi" w:eastAsia="Times New Roman" w:hAnsiTheme="majorHAnsi" w:cs="Arial"/>
                <w:color w:val="28403D"/>
                <w:sz w:val="32"/>
                <w:szCs w:val="32"/>
                <w:lang w:val="en-AU" w:eastAsia="ru-RU"/>
                <w14:textFill>
                  <w14:gradFill>
                    <w14:gsLst>
                      <w14:gs w14:pos="0">
                        <w14:srgbClr w14:val="28403D">
                          <w14:shade w14:val="30000"/>
                          <w14:satMod w14:val="115000"/>
                        </w14:srgbClr>
                      </w14:gs>
                      <w14:gs w14:pos="50000">
                        <w14:srgbClr w14:val="28403D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28403D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 xml:space="preserve">Tax Invoice </w:t>
            </w:r>
            <w:r w:rsidRPr="00DA5267">
              <w:rPr>
                <w:rFonts w:asciiTheme="majorHAnsi" w:eastAsia="Times New Roman" w:hAnsiTheme="majorHAnsi" w:cs="Arial"/>
                <w:color w:val="28403D"/>
                <w:sz w:val="32"/>
                <w:szCs w:val="32"/>
                <w:lang w:val="en-AU" w:eastAsia="ru-RU"/>
                <w14:textFill>
                  <w14:gradFill>
                    <w14:gsLst>
                      <w14:gs w14:pos="0">
                        <w14:srgbClr w14:val="28403D">
                          <w14:shade w14:val="30000"/>
                          <w14:satMod w14:val="115000"/>
                        </w14:srgbClr>
                      </w14:gs>
                      <w14:gs w14:pos="50000">
                        <w14:srgbClr w14:val="28403D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28403D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#</w:t>
            </w:r>
            <w:r w:rsidR="00DA5267">
              <w:rPr>
                <w:rFonts w:asciiTheme="majorHAnsi" w:eastAsia="Times New Roman" w:hAnsiTheme="majorHAnsi" w:cs="Arial"/>
                <w:color w:val="28403D"/>
                <w:sz w:val="32"/>
                <w:szCs w:val="32"/>
                <w:lang w:val="en-AU" w:eastAsia="ru-RU"/>
                <w14:textFill>
                  <w14:gradFill>
                    <w14:gsLst>
                      <w14:gs w14:pos="0">
                        <w14:srgbClr w14:val="28403D">
                          <w14:shade w14:val="30000"/>
                          <w14:satMod w14:val="115000"/>
                        </w14:srgbClr>
                      </w14:gs>
                      <w14:gs w14:pos="50000">
                        <w14:srgbClr w14:val="28403D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28403D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465</w:t>
            </w:r>
          </w:p>
        </w:tc>
      </w:tr>
      <w:tr w:rsidR="00BA0D67" w:rsidRPr="005750DA" w14:paraId="3D6B5F71" w14:textId="77777777" w:rsidTr="00045E88">
        <w:trPr>
          <w:gridAfter w:val="1"/>
          <w:wAfter w:w="18" w:type="dxa"/>
          <w:trHeight w:val="412"/>
        </w:trPr>
        <w:tc>
          <w:tcPr>
            <w:tcW w:w="6267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C7BE" w14:textId="77777777" w:rsidR="00BA0D67" w:rsidRPr="00A37737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595959"/>
                <w:lang w:val="en-AU" w:eastAsia="ru-RU"/>
              </w:rPr>
            </w:pPr>
          </w:p>
        </w:tc>
        <w:tc>
          <w:tcPr>
            <w:tcW w:w="4893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7506" w14:textId="5E8274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5750D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Invoice Date: </w:t>
            </w:r>
            <w:r w:rsidR="008A5D30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14 October 2022</w:t>
            </w:r>
          </w:p>
        </w:tc>
      </w:tr>
      <w:tr w:rsidR="00BA0D67" w:rsidRPr="005750DA" w14:paraId="507E04E9" w14:textId="77777777" w:rsidTr="00045E88">
        <w:trPr>
          <w:gridAfter w:val="1"/>
          <w:wAfter w:w="18" w:type="dxa"/>
          <w:trHeight w:val="360"/>
        </w:trPr>
        <w:tc>
          <w:tcPr>
            <w:tcW w:w="626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93A0E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404040"/>
                <w:lang w:val="en-AU" w:eastAsia="ru-RU"/>
              </w:rPr>
            </w:pPr>
          </w:p>
        </w:tc>
        <w:tc>
          <w:tcPr>
            <w:tcW w:w="489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D751A48" w14:textId="20C419BE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 w:themeColor="text1"/>
                <w:lang w:val="en-AU" w:eastAsia="ru-RU"/>
              </w:rPr>
            </w:pPr>
            <w:r w:rsidRPr="005750DA">
              <w:rPr>
                <w:rFonts w:asciiTheme="majorHAnsi" w:eastAsia="Times New Roman" w:hAnsiTheme="majorHAnsi" w:cs="Arial"/>
                <w:b/>
                <w:color w:val="000000" w:themeColor="text1"/>
                <w:lang w:val="en-AU" w:eastAsia="ru-RU"/>
              </w:rPr>
              <w:t xml:space="preserve">Due Date: </w:t>
            </w:r>
            <w:r w:rsidR="008A5D30">
              <w:rPr>
                <w:rFonts w:asciiTheme="majorHAnsi" w:eastAsia="Times New Roman" w:hAnsiTheme="majorHAnsi" w:cs="Arial"/>
                <w:b/>
                <w:color w:val="000000" w:themeColor="text1"/>
                <w:lang w:val="en-AU" w:eastAsia="ru-RU"/>
              </w:rPr>
              <w:t>21 October 2022</w:t>
            </w:r>
          </w:p>
        </w:tc>
      </w:tr>
      <w:tr w:rsidR="00BA0D67" w:rsidRPr="005750DA" w14:paraId="0F08735A" w14:textId="77777777" w:rsidTr="00045E88">
        <w:trPr>
          <w:gridAfter w:val="1"/>
          <w:wAfter w:w="18" w:type="dxa"/>
          <w:trHeight w:val="360"/>
        </w:trPr>
        <w:tc>
          <w:tcPr>
            <w:tcW w:w="626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F46CC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404040"/>
                <w:lang w:val="en-AU" w:eastAsia="ru-RU"/>
              </w:rPr>
            </w:pPr>
          </w:p>
        </w:tc>
        <w:tc>
          <w:tcPr>
            <w:tcW w:w="4893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BC604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</w:tc>
      </w:tr>
      <w:tr w:rsidR="00BA0D67" w:rsidRPr="005750DA" w14:paraId="7D023AEE" w14:textId="77777777" w:rsidTr="00045E88">
        <w:trPr>
          <w:gridAfter w:val="1"/>
          <w:wAfter w:w="18" w:type="dxa"/>
          <w:trHeight w:val="372"/>
        </w:trPr>
        <w:tc>
          <w:tcPr>
            <w:tcW w:w="6267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E0CC0" w14:textId="77777777" w:rsidR="00BA0D67" w:rsidRPr="005750DA" w:rsidRDefault="00BA0D67" w:rsidP="002961F5">
            <w:pPr>
              <w:spacing w:after="0" w:line="360" w:lineRule="auto"/>
              <w:rPr>
                <w:rFonts w:asciiTheme="majorHAnsi" w:eastAsia="Times New Roman" w:hAnsiTheme="majorHAnsi" w:cs="Arial"/>
                <w:b/>
                <w:color w:val="18504B"/>
                <w:lang w:val="en-AU" w:eastAsia="ru-RU"/>
              </w:rPr>
            </w:pPr>
            <w:r w:rsidRPr="005750DA">
              <w:rPr>
                <w:rFonts w:asciiTheme="majorHAnsi" w:eastAsia="Times New Roman" w:hAnsiTheme="majorHAnsi" w:cs="Arial"/>
                <w:b/>
                <w:color w:val="28403D"/>
                <w:lang w:val="en-AU" w:eastAsia="ru-RU"/>
              </w:rPr>
              <w:t>BILL TO</w:t>
            </w:r>
          </w:p>
        </w:tc>
        <w:tc>
          <w:tcPr>
            <w:tcW w:w="489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17BFF69" w14:textId="4D07A701" w:rsidR="00BA0D67" w:rsidRPr="00E679F7" w:rsidRDefault="000160E1" w:rsidP="002961F5">
            <w:pPr>
              <w:spacing w:after="0" w:line="360" w:lineRule="auto"/>
              <w:rPr>
                <w:rFonts w:asciiTheme="majorHAnsi" w:eastAsia="Times New Roman" w:hAnsiTheme="majorHAnsi" w:cs="Arial"/>
                <w:b/>
                <w:color w:val="18504B"/>
                <w:highlight w:val="yellow"/>
                <w:lang w:val="en-AU" w:eastAsia="ru-RU"/>
              </w:rPr>
            </w:pPr>
            <w:r w:rsidRPr="000160E1">
              <w:rPr>
                <w:rFonts w:asciiTheme="majorHAnsi" w:eastAsia="Times New Roman" w:hAnsiTheme="majorHAnsi" w:cs="Arial"/>
                <w:b/>
                <w:color w:val="28403D"/>
                <w:lang w:val="en-AU" w:eastAsia="ru-RU"/>
              </w:rPr>
              <w:t>Project Octavius</w:t>
            </w:r>
          </w:p>
        </w:tc>
      </w:tr>
      <w:tr w:rsidR="00BA0D67" w:rsidRPr="005750DA" w14:paraId="7DE81806" w14:textId="77777777" w:rsidTr="00045E88">
        <w:trPr>
          <w:gridAfter w:val="1"/>
          <w:wAfter w:w="18" w:type="dxa"/>
          <w:trHeight w:val="296"/>
        </w:trPr>
        <w:tc>
          <w:tcPr>
            <w:tcW w:w="6267" w:type="dxa"/>
            <w:gridSpan w:val="5"/>
            <w:tcBorders>
              <w:top w:val="nil"/>
              <w:left w:val="nil"/>
            </w:tcBorders>
            <w:shd w:val="clear" w:color="auto" w:fill="auto"/>
          </w:tcPr>
          <w:p w14:paraId="599BA9DB" w14:textId="7B9BB94C" w:rsidR="00BA0D67" w:rsidRPr="00DD3633" w:rsidRDefault="000160E1" w:rsidP="002961F5">
            <w:pPr>
              <w:spacing w:after="0" w:line="276" w:lineRule="auto"/>
              <w:rPr>
                <w:rFonts w:asciiTheme="majorHAnsi" w:eastAsia="Times New Roman" w:hAnsiTheme="majorHAnsi" w:cs="Arial"/>
                <w:b/>
                <w:color w:val="000000" w:themeColor="text1"/>
                <w:lang w:val="en-AU" w:eastAsia="ru-RU"/>
              </w:rPr>
            </w:pPr>
            <w:r>
              <w:rPr>
                <w:rFonts w:asciiTheme="majorHAnsi" w:eastAsia="Times New Roman" w:hAnsiTheme="majorHAnsi" w:cs="Arial"/>
                <w:b/>
                <w:color w:val="000000" w:themeColor="text1"/>
                <w:lang w:val="en-AU" w:eastAsia="ru-RU"/>
              </w:rPr>
              <w:t>Academy of Interactive Entertainment (AIE)</w:t>
            </w:r>
          </w:p>
          <w:p w14:paraId="43D017E4" w14:textId="31BE6C5E" w:rsidR="00BA0D67" w:rsidRPr="005750DA" w:rsidRDefault="000160E1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>
              <w:rPr>
                <w:rStyle w:val="normaltextrun"/>
                <w:rFonts w:ascii="Cambria" w:hAnsi="Cambria"/>
                <w:color w:val="000000"/>
                <w:bdr w:val="none" w:sz="0" w:space="0" w:color="auto" w:frame="1"/>
              </w:rPr>
              <w:t>33 Mountain Street, Ultimo, 2007</w:t>
            </w:r>
            <w:r w:rsidR="00BA0D67" w:rsidRPr="005750D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  <w:t xml:space="preserve">ACN: </w:t>
            </w:r>
            <w:r w:rsidR="008A5D30" w:rsidRPr="0059243E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007 499 </w:t>
            </w:r>
            <w:r w:rsidR="008A5D30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398</w:t>
            </w:r>
            <w:r w:rsidR="00BA0D67" w:rsidRPr="005750D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  <w:t xml:space="preserve">ABN: </w:t>
            </w:r>
            <w:r w:rsidR="008A5D30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34 583 027 385</w:t>
            </w:r>
          </w:p>
        </w:tc>
        <w:tc>
          <w:tcPr>
            <w:tcW w:w="489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21315DCC" w14:textId="7440BD55" w:rsidR="00BA0D67" w:rsidRPr="005750DA" w:rsidRDefault="000160E1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6 Mountain Ave, Revesby</w:t>
            </w:r>
            <w:r w:rsidRPr="005750D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 </w:t>
            </w:r>
            <w:r w:rsidR="00BA0D67" w:rsidRPr="005750D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  <w:t xml:space="preserve">ABN: </w:t>
            </w:r>
            <w:r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68 294 503 183</w:t>
            </w:r>
            <w:r w:rsidR="00BA0D67" w:rsidRPr="005750D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  <w:t xml:space="preserve">Phone: </w:t>
            </w:r>
            <w:r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0263 294 204</w:t>
            </w:r>
            <w:r w:rsidR="00BA0D67" w:rsidRPr="005750D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</w:r>
          </w:p>
        </w:tc>
      </w:tr>
      <w:tr w:rsidR="00BA0D67" w:rsidRPr="005750DA" w14:paraId="444C2E14" w14:textId="77777777" w:rsidTr="00045E88">
        <w:trPr>
          <w:gridAfter w:val="1"/>
          <w:wAfter w:w="18" w:type="dxa"/>
          <w:trHeight w:val="293"/>
        </w:trPr>
        <w:tc>
          <w:tcPr>
            <w:tcW w:w="5844" w:type="dxa"/>
            <w:gridSpan w:val="4"/>
            <w:tcBorders>
              <w:left w:val="nil"/>
              <w:bottom w:val="single" w:sz="4" w:space="0" w:color="C4BC96" w:themeColor="background2" w:themeShade="BF"/>
              <w:right w:val="nil"/>
            </w:tcBorders>
            <w:shd w:val="clear" w:color="auto" w:fill="auto"/>
            <w:vAlign w:val="bottom"/>
          </w:tcPr>
          <w:p w14:paraId="4BEE91DE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</w:tc>
        <w:tc>
          <w:tcPr>
            <w:tcW w:w="5316" w:type="dxa"/>
            <w:gridSpan w:val="5"/>
            <w:tcBorders>
              <w:left w:val="nil"/>
              <w:bottom w:val="single" w:sz="4" w:space="0" w:color="C4BC96" w:themeColor="background2" w:themeShade="BF"/>
              <w:right w:val="nil"/>
            </w:tcBorders>
            <w:shd w:val="clear" w:color="auto" w:fill="auto"/>
            <w:vAlign w:val="bottom"/>
          </w:tcPr>
          <w:p w14:paraId="1A5EDCE0" w14:textId="77777777" w:rsidR="00BA0D67" w:rsidRPr="005750DA" w:rsidRDefault="00BA0D67" w:rsidP="002961F5">
            <w:pPr>
              <w:spacing w:after="0" w:line="240" w:lineRule="auto"/>
              <w:ind w:firstLineChars="100" w:firstLine="220"/>
              <w:jc w:val="right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</w:tc>
      </w:tr>
      <w:tr w:rsidR="006D09D7" w:rsidRPr="005750DA" w14:paraId="7C7D91B5" w14:textId="77777777" w:rsidTr="00045E88">
        <w:trPr>
          <w:gridAfter w:val="1"/>
          <w:wAfter w:w="18" w:type="dxa"/>
          <w:trHeight w:val="449"/>
        </w:trPr>
        <w:tc>
          <w:tcPr>
            <w:tcW w:w="4230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noWrap/>
            <w:vAlign w:val="center"/>
          </w:tcPr>
          <w:p w14:paraId="399091A7" w14:textId="77777777" w:rsidR="00BA0D67" w:rsidRPr="005750DA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5750DA">
              <w:rPr>
                <w:rFonts w:asciiTheme="majorHAnsi" w:hAnsiTheme="majorHAnsi" w:cs="Arial"/>
                <w:color w:val="000000" w:themeColor="text1"/>
                <w:lang w:val="en-AU"/>
              </w:rPr>
              <w:t>DESCRIPTION</w:t>
            </w:r>
          </w:p>
        </w:tc>
        <w:tc>
          <w:tcPr>
            <w:tcW w:w="1614" w:type="dxa"/>
            <w:gridSpan w:val="3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vAlign w:val="center"/>
          </w:tcPr>
          <w:p w14:paraId="7A308C15" w14:textId="77777777" w:rsidR="00BA0D67" w:rsidRPr="005750DA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5750DA">
              <w:rPr>
                <w:rFonts w:asciiTheme="majorHAnsi" w:hAnsiTheme="majorHAnsi" w:cs="Arial"/>
                <w:color w:val="000000" w:themeColor="text1"/>
                <w:lang w:val="en-AU"/>
              </w:rPr>
              <w:t>QTY</w:t>
            </w:r>
          </w:p>
        </w:tc>
        <w:tc>
          <w:tcPr>
            <w:tcW w:w="1446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noWrap/>
            <w:vAlign w:val="center"/>
          </w:tcPr>
          <w:p w14:paraId="337AE85B" w14:textId="77777777" w:rsidR="00BA0D67" w:rsidRPr="005750DA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5750DA">
              <w:rPr>
                <w:rFonts w:asciiTheme="majorHAnsi" w:hAnsiTheme="majorHAnsi" w:cs="Arial"/>
                <w:color w:val="000000" w:themeColor="text1"/>
                <w:lang w:val="en-AU"/>
              </w:rPr>
              <w:t>UNIT PRICE</w:t>
            </w:r>
          </w:p>
        </w:tc>
        <w:tc>
          <w:tcPr>
            <w:tcW w:w="1530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vAlign w:val="center"/>
          </w:tcPr>
          <w:p w14:paraId="0D30C61A" w14:textId="77777777" w:rsidR="00BA0D67" w:rsidRPr="005750DA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5750DA">
              <w:rPr>
                <w:rFonts w:asciiTheme="majorHAnsi" w:hAnsiTheme="majorHAnsi" w:cs="Arial"/>
                <w:color w:val="000000" w:themeColor="text1"/>
                <w:lang w:val="en-AU"/>
              </w:rPr>
              <w:t>SUBTOTAL</w:t>
            </w:r>
          </w:p>
        </w:tc>
        <w:tc>
          <w:tcPr>
            <w:tcW w:w="2340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noWrap/>
            <w:vAlign w:val="center"/>
          </w:tcPr>
          <w:p w14:paraId="232C7B29" w14:textId="77777777" w:rsidR="00BA0D67" w:rsidRPr="005750DA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5750DA">
              <w:rPr>
                <w:rFonts w:asciiTheme="majorHAnsi" w:hAnsiTheme="majorHAnsi" w:cs="Arial"/>
                <w:color w:val="000000" w:themeColor="text1"/>
                <w:lang w:val="en-AU"/>
              </w:rPr>
              <w:t>GST</w:t>
            </w:r>
          </w:p>
        </w:tc>
      </w:tr>
      <w:tr w:rsidR="002961F5" w:rsidRPr="005750DA" w14:paraId="36E9560B" w14:textId="77777777" w:rsidTr="009A3781">
        <w:trPr>
          <w:gridAfter w:val="1"/>
          <w:wAfter w:w="18" w:type="dxa"/>
          <w:trHeight w:val="404"/>
        </w:trPr>
        <w:tc>
          <w:tcPr>
            <w:tcW w:w="4230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784BC755" w14:textId="37F05BB3" w:rsidR="00BA0D67" w:rsidRPr="009A3781" w:rsidRDefault="000160E1" w:rsidP="00D12095">
            <w:pPr>
              <w:pStyle w:val="NoSpacing"/>
              <w:spacing w:before="120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9A3781">
              <w:rPr>
                <w:rFonts w:asciiTheme="majorHAnsi" w:hAnsiTheme="majorHAnsi"/>
                <w:color w:val="000000" w:themeColor="text1"/>
                <w:lang w:val="en-AU"/>
              </w:rPr>
              <w:t>Milestone</w:t>
            </w:r>
            <w:r w:rsidR="009A3781">
              <w:rPr>
                <w:rFonts w:asciiTheme="majorHAnsi" w:hAnsiTheme="majorHAnsi"/>
                <w:color w:val="000000" w:themeColor="text1"/>
                <w:lang w:val="en-AU"/>
              </w:rPr>
              <w:t xml:space="preserve"> 1</w:t>
            </w:r>
            <w:r w:rsidRPr="009A3781">
              <w:rPr>
                <w:rFonts w:asciiTheme="majorHAnsi" w:hAnsiTheme="majorHAnsi"/>
                <w:color w:val="000000" w:themeColor="text1"/>
                <w:lang w:val="en-AU"/>
              </w:rPr>
              <w:t xml:space="preserve"> </w:t>
            </w:r>
            <w:r w:rsidR="0084521E">
              <w:rPr>
                <w:rFonts w:asciiTheme="majorHAnsi" w:hAnsiTheme="majorHAnsi"/>
                <w:color w:val="000000" w:themeColor="text1"/>
                <w:lang w:val="en-AU"/>
              </w:rPr>
              <w:t>– Designers Wage</w:t>
            </w:r>
          </w:p>
        </w:tc>
        <w:tc>
          <w:tcPr>
            <w:tcW w:w="1614" w:type="dxa"/>
            <w:gridSpan w:val="3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0E2B0E61" w14:textId="6A90B1BC" w:rsidR="00BA0D67" w:rsidRPr="009A3781" w:rsidRDefault="000160E1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9A3781">
              <w:rPr>
                <w:rFonts w:asciiTheme="majorHAnsi" w:hAnsiTheme="majorHAnsi"/>
                <w:color w:val="000000" w:themeColor="text1"/>
                <w:lang w:val="en-AU"/>
              </w:rPr>
              <w:t>1</w:t>
            </w:r>
          </w:p>
        </w:tc>
        <w:tc>
          <w:tcPr>
            <w:tcW w:w="1446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  <w:hideMark/>
          </w:tcPr>
          <w:p w14:paraId="24D35484" w14:textId="3AA80D4E" w:rsidR="00BA0D67" w:rsidRPr="009A3781" w:rsidRDefault="009A3781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>
              <w:rPr>
                <w:rFonts w:asciiTheme="majorHAnsi" w:hAnsiTheme="majorHAnsi"/>
                <w:color w:val="000000" w:themeColor="text1"/>
                <w:lang w:val="en-AU"/>
              </w:rPr>
              <w:t>$</w:t>
            </w:r>
            <w:r w:rsidRPr="009A3781">
              <w:rPr>
                <w:rFonts w:asciiTheme="majorHAnsi" w:hAnsiTheme="majorHAnsi"/>
                <w:color w:val="000000" w:themeColor="text1"/>
                <w:lang w:val="en-AU"/>
              </w:rPr>
              <w:t>8,469.45</w:t>
            </w:r>
          </w:p>
        </w:tc>
        <w:tc>
          <w:tcPr>
            <w:tcW w:w="1530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5A5E050C" w14:textId="0EDDC310" w:rsidR="00BA0D67" w:rsidRPr="009A3781" w:rsidRDefault="0084521E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>
              <w:rPr>
                <w:rFonts w:asciiTheme="majorHAnsi" w:hAnsiTheme="majorHAnsi"/>
                <w:color w:val="000000" w:themeColor="text1"/>
                <w:lang w:val="en-AU"/>
              </w:rPr>
              <w:t>$</w:t>
            </w:r>
            <w:r w:rsidR="009A3781" w:rsidRPr="009A3781">
              <w:rPr>
                <w:rFonts w:asciiTheme="majorHAnsi" w:hAnsiTheme="majorHAnsi"/>
                <w:color w:val="000000" w:themeColor="text1"/>
                <w:lang w:val="en-AU"/>
              </w:rPr>
              <w:t>8,469.45</w:t>
            </w:r>
          </w:p>
        </w:tc>
        <w:tc>
          <w:tcPr>
            <w:tcW w:w="2340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noWrap/>
            <w:vAlign w:val="center"/>
            <w:hideMark/>
          </w:tcPr>
          <w:p w14:paraId="63F486EE" w14:textId="6C910364" w:rsidR="00BA0D67" w:rsidRPr="009A3781" w:rsidRDefault="0084521E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>
              <w:rPr>
                <w:rFonts w:asciiTheme="majorHAnsi" w:hAnsiTheme="majorHAnsi"/>
                <w:color w:val="000000" w:themeColor="text1"/>
                <w:lang w:val="en-AU"/>
              </w:rPr>
              <w:t>$</w:t>
            </w:r>
            <w:r w:rsidR="009A3781" w:rsidRPr="009A3781">
              <w:rPr>
                <w:rFonts w:asciiTheme="majorHAnsi" w:hAnsiTheme="majorHAnsi"/>
                <w:color w:val="000000" w:themeColor="text1"/>
                <w:lang w:val="en-AU"/>
              </w:rPr>
              <w:t>846.94 (10%)</w:t>
            </w:r>
          </w:p>
        </w:tc>
      </w:tr>
      <w:tr w:rsidR="009A3781" w:rsidRPr="005750DA" w14:paraId="1958C5E7" w14:textId="77777777" w:rsidTr="009A3781">
        <w:trPr>
          <w:gridAfter w:val="1"/>
          <w:wAfter w:w="18" w:type="dxa"/>
          <w:trHeight w:val="546"/>
        </w:trPr>
        <w:tc>
          <w:tcPr>
            <w:tcW w:w="4230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14E72BB0" w14:textId="23C1E051" w:rsidR="009A3781" w:rsidRPr="009A3781" w:rsidRDefault="009A3781" w:rsidP="00D12095">
            <w:pPr>
              <w:pStyle w:val="NoSpacing"/>
              <w:spacing w:before="120"/>
              <w:rPr>
                <w:rFonts w:asciiTheme="majorHAnsi" w:hAnsiTheme="majorHAnsi"/>
                <w:color w:val="000000" w:themeColor="text1"/>
                <w:lang w:val="en-AU"/>
              </w:rPr>
            </w:pPr>
            <w:r>
              <w:rPr>
                <w:rFonts w:asciiTheme="majorHAnsi" w:hAnsiTheme="majorHAnsi"/>
                <w:color w:val="000000" w:themeColor="text1"/>
                <w:lang w:val="en-AU"/>
              </w:rPr>
              <w:t xml:space="preserve">Milestone 1 </w:t>
            </w:r>
            <w:r w:rsidR="0084521E">
              <w:rPr>
                <w:rFonts w:asciiTheme="majorHAnsi" w:hAnsiTheme="majorHAnsi"/>
                <w:color w:val="000000" w:themeColor="text1"/>
                <w:lang w:val="en-AU"/>
              </w:rPr>
              <w:t xml:space="preserve">– Programmers Wage </w:t>
            </w:r>
          </w:p>
        </w:tc>
        <w:tc>
          <w:tcPr>
            <w:tcW w:w="1614" w:type="dxa"/>
            <w:gridSpan w:val="3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0383ABAC" w14:textId="4663357D" w:rsidR="009A3781" w:rsidRPr="009A3781" w:rsidRDefault="009A3781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>
              <w:rPr>
                <w:rFonts w:asciiTheme="majorHAnsi" w:hAnsiTheme="majorHAnsi"/>
                <w:color w:val="000000" w:themeColor="text1"/>
                <w:lang w:val="en-AU"/>
              </w:rPr>
              <w:t>1</w:t>
            </w:r>
          </w:p>
        </w:tc>
        <w:tc>
          <w:tcPr>
            <w:tcW w:w="1446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6D5DA9D1" w14:textId="1E413180" w:rsidR="009A3781" w:rsidRPr="009A3781" w:rsidRDefault="009A3781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>
              <w:rPr>
                <w:rFonts w:asciiTheme="majorHAnsi" w:hAnsiTheme="majorHAnsi"/>
                <w:color w:val="000000" w:themeColor="text1"/>
                <w:lang w:val="en-AU"/>
              </w:rPr>
              <w:t>$10,714.50</w:t>
            </w:r>
          </w:p>
        </w:tc>
        <w:tc>
          <w:tcPr>
            <w:tcW w:w="1530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3D48A9F1" w14:textId="7EC0809E" w:rsidR="009A3781" w:rsidRPr="009A3781" w:rsidRDefault="0084521E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>
              <w:rPr>
                <w:rFonts w:asciiTheme="majorHAnsi" w:hAnsiTheme="majorHAnsi"/>
                <w:color w:val="000000" w:themeColor="text1"/>
                <w:lang w:val="en-AU"/>
              </w:rPr>
              <w:t>$10,714.50</w:t>
            </w:r>
          </w:p>
        </w:tc>
        <w:tc>
          <w:tcPr>
            <w:tcW w:w="2340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noWrap/>
            <w:vAlign w:val="center"/>
          </w:tcPr>
          <w:p w14:paraId="27AC5580" w14:textId="5E4ECB7F" w:rsidR="009A3781" w:rsidRPr="009A3781" w:rsidRDefault="0084521E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>
              <w:rPr>
                <w:rFonts w:asciiTheme="majorHAnsi" w:hAnsiTheme="majorHAnsi"/>
                <w:color w:val="000000" w:themeColor="text1"/>
                <w:lang w:val="en-AU"/>
              </w:rPr>
              <w:t>$1,071.45 (10%)</w:t>
            </w:r>
          </w:p>
        </w:tc>
      </w:tr>
      <w:tr w:rsidR="0084521E" w:rsidRPr="005750DA" w14:paraId="1998531C" w14:textId="77777777" w:rsidTr="009A3781">
        <w:trPr>
          <w:gridAfter w:val="1"/>
          <w:wAfter w:w="18" w:type="dxa"/>
          <w:trHeight w:val="546"/>
        </w:trPr>
        <w:tc>
          <w:tcPr>
            <w:tcW w:w="4230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35CE1491" w14:textId="59FFF0F7" w:rsidR="0084521E" w:rsidRDefault="0084521E" w:rsidP="00D12095">
            <w:pPr>
              <w:pStyle w:val="NoSpacing"/>
              <w:spacing w:before="120"/>
              <w:rPr>
                <w:rFonts w:asciiTheme="majorHAnsi" w:hAnsiTheme="majorHAnsi"/>
                <w:color w:val="000000" w:themeColor="text1"/>
                <w:lang w:val="en-AU"/>
              </w:rPr>
            </w:pPr>
            <w:r>
              <w:rPr>
                <w:rFonts w:asciiTheme="majorHAnsi" w:hAnsiTheme="majorHAnsi"/>
                <w:color w:val="000000" w:themeColor="text1"/>
                <w:lang w:val="en-AU"/>
              </w:rPr>
              <w:t>Milestone 1 – Artists Wage</w:t>
            </w:r>
          </w:p>
        </w:tc>
        <w:tc>
          <w:tcPr>
            <w:tcW w:w="1614" w:type="dxa"/>
            <w:gridSpan w:val="3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3DF7D9DD" w14:textId="4ACC2300" w:rsidR="0084521E" w:rsidRDefault="0084521E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>
              <w:rPr>
                <w:rFonts w:asciiTheme="majorHAnsi" w:hAnsiTheme="majorHAnsi"/>
                <w:color w:val="000000" w:themeColor="text1"/>
                <w:lang w:val="en-AU"/>
              </w:rPr>
              <w:t>1</w:t>
            </w:r>
          </w:p>
        </w:tc>
        <w:tc>
          <w:tcPr>
            <w:tcW w:w="1446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686DCF4C" w14:textId="3BAA2462" w:rsidR="0084521E" w:rsidRDefault="0084521E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>
              <w:rPr>
                <w:rFonts w:asciiTheme="majorHAnsi" w:hAnsiTheme="majorHAnsi"/>
                <w:color w:val="000000" w:themeColor="text1"/>
                <w:lang w:val="en-AU"/>
              </w:rPr>
              <w:t>$10,839.90</w:t>
            </w:r>
          </w:p>
        </w:tc>
        <w:tc>
          <w:tcPr>
            <w:tcW w:w="1530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57B6728C" w14:textId="38F619DC" w:rsidR="0084521E" w:rsidRDefault="0084521E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>
              <w:rPr>
                <w:rFonts w:asciiTheme="majorHAnsi" w:hAnsiTheme="majorHAnsi"/>
                <w:color w:val="000000" w:themeColor="text1"/>
                <w:lang w:val="en-AU"/>
              </w:rPr>
              <w:t>$10,839.90</w:t>
            </w:r>
          </w:p>
        </w:tc>
        <w:tc>
          <w:tcPr>
            <w:tcW w:w="2340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noWrap/>
            <w:vAlign w:val="center"/>
          </w:tcPr>
          <w:p w14:paraId="0D5539D5" w14:textId="41D2D609" w:rsidR="0084521E" w:rsidRDefault="0084521E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>
              <w:rPr>
                <w:rFonts w:asciiTheme="majorHAnsi" w:hAnsiTheme="majorHAnsi"/>
                <w:color w:val="000000" w:themeColor="text1"/>
                <w:lang w:val="en-AU"/>
              </w:rPr>
              <w:t>$1,083.99 (10%)</w:t>
            </w:r>
          </w:p>
        </w:tc>
      </w:tr>
      <w:tr w:rsidR="0084521E" w:rsidRPr="005750DA" w14:paraId="587DDF5E" w14:textId="77777777" w:rsidTr="009A3781">
        <w:trPr>
          <w:gridAfter w:val="1"/>
          <w:wAfter w:w="18" w:type="dxa"/>
          <w:trHeight w:val="546"/>
        </w:trPr>
        <w:tc>
          <w:tcPr>
            <w:tcW w:w="4230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439E396E" w14:textId="61E1C7C1" w:rsidR="0084521E" w:rsidRDefault="0084521E" w:rsidP="00D12095">
            <w:pPr>
              <w:pStyle w:val="NoSpacing"/>
              <w:spacing w:before="120"/>
              <w:rPr>
                <w:rFonts w:asciiTheme="majorHAnsi" w:hAnsiTheme="majorHAnsi"/>
                <w:color w:val="000000" w:themeColor="text1"/>
                <w:lang w:val="en-AU"/>
              </w:rPr>
            </w:pPr>
            <w:r>
              <w:rPr>
                <w:rFonts w:asciiTheme="majorHAnsi" w:hAnsiTheme="majorHAnsi"/>
                <w:color w:val="000000" w:themeColor="text1"/>
                <w:lang w:val="en-AU"/>
              </w:rPr>
              <w:t>Milestone 1 – Operational Costs</w:t>
            </w:r>
          </w:p>
        </w:tc>
        <w:tc>
          <w:tcPr>
            <w:tcW w:w="1614" w:type="dxa"/>
            <w:gridSpan w:val="3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280DFC0A" w14:textId="43A9210C" w:rsidR="0084521E" w:rsidRDefault="001869FC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>
              <w:rPr>
                <w:rFonts w:asciiTheme="majorHAnsi" w:hAnsiTheme="majorHAnsi"/>
                <w:color w:val="000000" w:themeColor="text1"/>
                <w:lang w:val="en-AU"/>
              </w:rPr>
              <w:t>8</w:t>
            </w:r>
          </w:p>
        </w:tc>
        <w:tc>
          <w:tcPr>
            <w:tcW w:w="1446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3B8AE59F" w14:textId="18B282EB" w:rsidR="0084521E" w:rsidRDefault="001869FC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>
              <w:rPr>
                <w:rFonts w:asciiTheme="majorHAnsi" w:hAnsiTheme="majorHAnsi"/>
                <w:color w:val="000000" w:themeColor="text1"/>
                <w:lang w:val="en-AU"/>
              </w:rPr>
              <w:t>$1,000</w:t>
            </w:r>
          </w:p>
        </w:tc>
        <w:tc>
          <w:tcPr>
            <w:tcW w:w="1530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5A97E45E" w14:textId="46219571" w:rsidR="0084521E" w:rsidRDefault="001869FC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>
              <w:rPr>
                <w:rFonts w:asciiTheme="majorHAnsi" w:hAnsiTheme="majorHAnsi"/>
                <w:color w:val="000000" w:themeColor="text1"/>
                <w:lang w:val="en-AU"/>
              </w:rPr>
              <w:t>$8,000</w:t>
            </w:r>
          </w:p>
        </w:tc>
        <w:tc>
          <w:tcPr>
            <w:tcW w:w="2340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noWrap/>
            <w:vAlign w:val="center"/>
          </w:tcPr>
          <w:p w14:paraId="1020E1AA" w14:textId="4E2E039A" w:rsidR="0084521E" w:rsidRDefault="001869FC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>
              <w:rPr>
                <w:rFonts w:asciiTheme="majorHAnsi" w:hAnsiTheme="majorHAnsi"/>
                <w:color w:val="000000" w:themeColor="text1"/>
                <w:lang w:val="en-AU"/>
              </w:rPr>
              <w:t>$800 (10%)</w:t>
            </w:r>
          </w:p>
        </w:tc>
      </w:tr>
      <w:tr w:rsidR="00BA0D67" w:rsidRPr="005750DA" w14:paraId="1EB6322E" w14:textId="77777777" w:rsidTr="00045E88">
        <w:trPr>
          <w:trHeight w:val="432"/>
        </w:trPr>
        <w:tc>
          <w:tcPr>
            <w:tcW w:w="11178" w:type="dxa"/>
            <w:gridSpan w:val="10"/>
            <w:tcBorders>
              <w:top w:val="single" w:sz="4" w:space="0" w:color="C4BC96" w:themeColor="background2" w:themeShade="BF"/>
              <w:left w:val="nil"/>
            </w:tcBorders>
            <w:shd w:val="clear" w:color="auto" w:fill="auto"/>
            <w:vAlign w:val="center"/>
          </w:tcPr>
          <w:p w14:paraId="3096A7F5" w14:textId="254CBDA3" w:rsidR="00BA0D67" w:rsidRPr="005750DA" w:rsidRDefault="00BA0D67" w:rsidP="00045E88">
            <w:pPr>
              <w:spacing w:before="40" w:after="4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val="en-AU" w:eastAsia="ru-RU"/>
              </w:rPr>
            </w:pPr>
          </w:p>
        </w:tc>
      </w:tr>
      <w:tr w:rsidR="00BA0D67" w:rsidRPr="001869FC" w14:paraId="55228B71" w14:textId="77777777" w:rsidTr="00045E88">
        <w:trPr>
          <w:gridAfter w:val="1"/>
          <w:wAfter w:w="18" w:type="dxa"/>
          <w:trHeight w:val="360"/>
        </w:trPr>
        <w:tc>
          <w:tcPr>
            <w:tcW w:w="5844" w:type="dxa"/>
            <w:gridSpan w:val="4"/>
            <w:vMerge w:val="restart"/>
            <w:tcBorders>
              <w:left w:val="nil"/>
              <w:right w:val="nil"/>
            </w:tcBorders>
            <w:shd w:val="clear" w:color="auto" w:fill="auto"/>
            <w:hideMark/>
          </w:tcPr>
          <w:p w14:paraId="4EAFCFD3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val="en-AU" w:eastAsia="ru-RU"/>
              </w:rPr>
            </w:pPr>
          </w:p>
        </w:tc>
        <w:tc>
          <w:tcPr>
            <w:tcW w:w="1984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9C4A592" w14:textId="77777777" w:rsidR="00BA0D67" w:rsidRPr="005750DA" w:rsidRDefault="00BA0D67" w:rsidP="002961F5">
            <w:pPr>
              <w:pStyle w:val="NoSpacing"/>
              <w:jc w:val="right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5750DA">
              <w:rPr>
                <w:rFonts w:asciiTheme="majorHAnsi" w:hAnsiTheme="majorHAnsi"/>
                <w:color w:val="000000" w:themeColor="text1"/>
                <w:lang w:val="en-AU"/>
              </w:rPr>
              <w:t>SUBTOTAL</w:t>
            </w:r>
          </w:p>
        </w:tc>
        <w:tc>
          <w:tcPr>
            <w:tcW w:w="3332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0BCAA" w14:textId="62578936" w:rsidR="00BA0D67" w:rsidRPr="001869FC" w:rsidRDefault="00BA0D67" w:rsidP="002961F5">
            <w:pPr>
              <w:pStyle w:val="NoSpacing"/>
              <w:jc w:val="right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1869FC">
              <w:rPr>
                <w:rFonts w:asciiTheme="majorHAnsi" w:hAnsiTheme="majorHAnsi"/>
                <w:color w:val="000000" w:themeColor="text1"/>
                <w:lang w:val="en-AU"/>
              </w:rPr>
              <w:t>$</w:t>
            </w:r>
            <w:r w:rsidR="001869FC">
              <w:rPr>
                <w:rFonts w:asciiTheme="majorHAnsi" w:hAnsiTheme="majorHAnsi"/>
                <w:color w:val="000000" w:themeColor="text1"/>
                <w:lang w:val="en-AU"/>
              </w:rPr>
              <w:t>38,023.85</w:t>
            </w:r>
          </w:p>
        </w:tc>
      </w:tr>
      <w:tr w:rsidR="00BA0D67" w:rsidRPr="005750DA" w14:paraId="306CDB6D" w14:textId="77777777" w:rsidTr="00045E88">
        <w:trPr>
          <w:gridAfter w:val="1"/>
          <w:wAfter w:w="18" w:type="dxa"/>
          <w:trHeight w:val="360"/>
        </w:trPr>
        <w:tc>
          <w:tcPr>
            <w:tcW w:w="5844" w:type="dxa"/>
            <w:gridSpan w:val="4"/>
            <w:vMerge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294C450B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lang w:val="en-AU" w:eastAsia="ru-RU"/>
              </w:rPr>
            </w:pPr>
          </w:p>
        </w:tc>
        <w:tc>
          <w:tcPr>
            <w:tcW w:w="1984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E018C69" w14:textId="77777777" w:rsidR="00BA0D67" w:rsidRPr="005750DA" w:rsidRDefault="00BA0D67" w:rsidP="002961F5">
            <w:pPr>
              <w:pStyle w:val="NoSpacing"/>
              <w:jc w:val="right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5750DA">
              <w:rPr>
                <w:rFonts w:asciiTheme="majorHAnsi" w:hAnsiTheme="majorHAnsi"/>
                <w:color w:val="000000" w:themeColor="text1"/>
                <w:lang w:val="en-AU"/>
              </w:rPr>
              <w:t>GST</w:t>
            </w:r>
          </w:p>
        </w:tc>
        <w:tc>
          <w:tcPr>
            <w:tcW w:w="3332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49B0B" w14:textId="4B3CEA1D" w:rsidR="00BA0D67" w:rsidRPr="005750DA" w:rsidRDefault="00BA0D67" w:rsidP="002961F5">
            <w:pPr>
              <w:pStyle w:val="NoSpacing"/>
              <w:jc w:val="right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1869FC">
              <w:rPr>
                <w:rFonts w:asciiTheme="majorHAnsi" w:hAnsiTheme="majorHAnsi"/>
                <w:color w:val="000000" w:themeColor="text1"/>
                <w:lang w:val="en-AU"/>
              </w:rPr>
              <w:t>$</w:t>
            </w:r>
            <w:r w:rsidR="001869FC">
              <w:rPr>
                <w:rFonts w:asciiTheme="majorHAnsi" w:hAnsiTheme="majorHAnsi"/>
                <w:color w:val="000000" w:themeColor="text1"/>
                <w:lang w:val="en-AU"/>
              </w:rPr>
              <w:t>3,802.38</w:t>
            </w:r>
          </w:p>
        </w:tc>
      </w:tr>
      <w:tr w:rsidR="00BA0D67" w:rsidRPr="005750DA" w14:paraId="1FAE9B67" w14:textId="77777777" w:rsidTr="00045E88">
        <w:trPr>
          <w:gridAfter w:val="1"/>
          <w:wAfter w:w="18" w:type="dxa"/>
          <w:trHeight w:val="360"/>
        </w:trPr>
        <w:tc>
          <w:tcPr>
            <w:tcW w:w="4427" w:type="dxa"/>
            <w:gridSpan w:val="2"/>
            <w:tcBorders>
              <w:left w:val="nil"/>
            </w:tcBorders>
            <w:shd w:val="clear" w:color="auto" w:fill="auto"/>
            <w:vAlign w:val="bottom"/>
          </w:tcPr>
          <w:p w14:paraId="5B2AA3B0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lang w:val="en-AU" w:eastAsia="ru-RU"/>
              </w:rPr>
            </w:pPr>
          </w:p>
        </w:tc>
        <w:tc>
          <w:tcPr>
            <w:tcW w:w="3401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DD66E88" w14:textId="77777777" w:rsidR="00BA0D67" w:rsidRPr="005750DA" w:rsidRDefault="00BA0D67" w:rsidP="002961F5">
            <w:pPr>
              <w:pStyle w:val="NoSpacing"/>
              <w:jc w:val="right"/>
              <w:rPr>
                <w:rFonts w:asciiTheme="majorHAnsi" w:hAnsiTheme="majorHAnsi"/>
                <w:b/>
                <w:color w:val="000000" w:themeColor="text1"/>
                <w:lang w:val="en-AU"/>
              </w:rPr>
            </w:pPr>
            <w:r w:rsidRPr="005750DA">
              <w:rPr>
                <w:rFonts w:asciiTheme="majorHAnsi" w:hAnsiTheme="majorHAnsi"/>
                <w:b/>
                <w:color w:val="000000" w:themeColor="text1"/>
                <w:lang w:val="en-AU"/>
              </w:rPr>
              <w:t>Total</w:t>
            </w:r>
          </w:p>
        </w:tc>
        <w:tc>
          <w:tcPr>
            <w:tcW w:w="3332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B17D7" w14:textId="17E8B730" w:rsidR="00BA0D67" w:rsidRPr="005750DA" w:rsidRDefault="00BA0D67" w:rsidP="002961F5">
            <w:pPr>
              <w:pStyle w:val="NoSpacing"/>
              <w:jc w:val="right"/>
              <w:rPr>
                <w:rFonts w:asciiTheme="majorHAnsi" w:hAnsiTheme="majorHAnsi"/>
                <w:b/>
                <w:color w:val="000000" w:themeColor="text1"/>
                <w:lang w:val="en-AU"/>
              </w:rPr>
            </w:pPr>
            <w:r w:rsidRPr="001869FC">
              <w:rPr>
                <w:rFonts w:asciiTheme="majorHAnsi" w:hAnsiTheme="majorHAnsi"/>
                <w:b/>
                <w:color w:val="000000" w:themeColor="text1"/>
                <w:lang w:val="en-AU"/>
              </w:rPr>
              <w:t>$</w:t>
            </w:r>
            <w:r w:rsidR="001869FC">
              <w:rPr>
                <w:rFonts w:asciiTheme="majorHAnsi" w:hAnsiTheme="majorHAnsi"/>
                <w:b/>
                <w:color w:val="000000" w:themeColor="text1"/>
                <w:lang w:val="en-AU"/>
              </w:rPr>
              <w:t>41,</w:t>
            </w:r>
            <w:r w:rsidR="00CA49F6">
              <w:rPr>
                <w:rFonts w:asciiTheme="majorHAnsi" w:hAnsiTheme="majorHAnsi"/>
                <w:b/>
                <w:color w:val="000000" w:themeColor="text1"/>
                <w:lang w:val="en-AU"/>
              </w:rPr>
              <w:t>826.23</w:t>
            </w:r>
          </w:p>
        </w:tc>
      </w:tr>
      <w:tr w:rsidR="00BA0D67" w:rsidRPr="005750DA" w14:paraId="03A68741" w14:textId="77777777" w:rsidTr="00045E88">
        <w:trPr>
          <w:gridAfter w:val="1"/>
          <w:wAfter w:w="18" w:type="dxa"/>
          <w:trHeight w:val="439"/>
        </w:trPr>
        <w:tc>
          <w:tcPr>
            <w:tcW w:w="11160" w:type="dxa"/>
            <w:gridSpan w:val="9"/>
            <w:tcBorders>
              <w:left w:val="nil"/>
              <w:bottom w:val="single" w:sz="4" w:space="0" w:color="C4BC96" w:themeColor="background2" w:themeShade="BF"/>
              <w:right w:val="nil"/>
            </w:tcBorders>
            <w:shd w:val="clear" w:color="auto" w:fill="auto"/>
            <w:vAlign w:val="center"/>
            <w:hideMark/>
          </w:tcPr>
          <w:p w14:paraId="088C817C" w14:textId="77777777" w:rsidR="000165D2" w:rsidRPr="005750DA" w:rsidRDefault="000165D2" w:rsidP="002961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 w:themeColor="text1"/>
                <w:lang w:val="en-AU" w:eastAsia="ru-RU"/>
              </w:rPr>
            </w:pPr>
          </w:p>
          <w:p w14:paraId="115014F7" w14:textId="77777777" w:rsidR="00BA0D67" w:rsidRPr="005750DA" w:rsidRDefault="00BA0D67" w:rsidP="002961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 w:themeColor="text1"/>
                <w:lang w:val="en-AU" w:eastAsia="ru-RU"/>
              </w:rPr>
            </w:pPr>
          </w:p>
          <w:p w14:paraId="484113EF" w14:textId="77777777" w:rsidR="000165D2" w:rsidRPr="005750DA" w:rsidRDefault="000165D2" w:rsidP="002961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val="en-AU" w:eastAsia="ru-RU"/>
              </w:rPr>
            </w:pPr>
          </w:p>
        </w:tc>
      </w:tr>
      <w:tr w:rsidR="00BA0D67" w:rsidRPr="005750DA" w14:paraId="6D8F5364" w14:textId="77777777" w:rsidTr="00FC4B35">
        <w:trPr>
          <w:gridAfter w:val="1"/>
          <w:wAfter w:w="18" w:type="dxa"/>
          <w:trHeight w:val="288"/>
        </w:trPr>
        <w:tc>
          <w:tcPr>
            <w:tcW w:w="5844" w:type="dxa"/>
            <w:gridSpan w:val="4"/>
            <w:tcBorders>
              <w:top w:val="single" w:sz="4" w:space="0" w:color="C4BC96" w:themeColor="background2" w:themeShade="BF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F6A68" w14:textId="359D71A2" w:rsidR="00BA0D67" w:rsidRDefault="00BA0D67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CA49F6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 </w:t>
            </w:r>
            <w:r w:rsidR="00CA49F6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P</w:t>
            </w:r>
            <w:r w:rsidRPr="00CA49F6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ayment </w:t>
            </w:r>
            <w:r w:rsidR="00CA49F6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D</w:t>
            </w:r>
            <w:r w:rsidRPr="00CA49F6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etails</w:t>
            </w:r>
            <w:r w:rsidR="00B667F4" w:rsidRPr="00CA49F6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 – </w:t>
            </w:r>
          </w:p>
          <w:p w14:paraId="741D2F7C" w14:textId="1EB3ADDF" w:rsidR="00CA49F6" w:rsidRDefault="00CA49F6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  <w:p w14:paraId="70CD878F" w14:textId="628F5B5F" w:rsidR="00CA49F6" w:rsidRPr="00CA49F6" w:rsidRDefault="00CA49F6" w:rsidP="00CA49F6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CA49F6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BSB</w:t>
            </w:r>
            <w:r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:</w:t>
            </w:r>
            <w:r w:rsidRPr="00CA49F6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ab/>
            </w:r>
            <w:r w:rsidRPr="00CA49F6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ab/>
            </w:r>
            <w:r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               028452</w:t>
            </w:r>
          </w:p>
          <w:p w14:paraId="17D6715D" w14:textId="77777777" w:rsidR="00CA49F6" w:rsidRPr="00CA49F6" w:rsidRDefault="00CA49F6" w:rsidP="00CA49F6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  <w:p w14:paraId="18C7AC5E" w14:textId="47D80CDD" w:rsidR="00CA49F6" w:rsidRPr="00CA49F6" w:rsidRDefault="00CA49F6" w:rsidP="00CA49F6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CA49F6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ACC</w:t>
            </w:r>
            <w:r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:</w:t>
            </w:r>
            <w:r w:rsidRPr="00CA49F6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ab/>
            </w:r>
            <w:r w:rsidRPr="00CA49F6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ab/>
            </w:r>
            <w:r w:rsidRPr="00CA49F6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ab/>
            </w:r>
            <w:r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491037</w:t>
            </w:r>
          </w:p>
          <w:p w14:paraId="3F2C52BD" w14:textId="77777777" w:rsidR="00CA49F6" w:rsidRPr="00CA49F6" w:rsidRDefault="00CA49F6" w:rsidP="00CA49F6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  <w:p w14:paraId="226EE62B" w14:textId="50311030" w:rsidR="00CA49F6" w:rsidRPr="00CA49F6" w:rsidRDefault="00CA49F6" w:rsidP="00CA49F6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CA49F6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Account Name:</w:t>
            </w:r>
            <w:r w:rsidRPr="00CA49F6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ab/>
            </w:r>
            <w:r w:rsidRPr="00CA49F6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ab/>
            </w:r>
            <w:r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Project Octavius</w:t>
            </w:r>
          </w:p>
          <w:p w14:paraId="1380BA5E" w14:textId="77777777" w:rsidR="00CA49F6" w:rsidRPr="00CA49F6" w:rsidRDefault="00CA49F6" w:rsidP="00CA49F6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  <w:p w14:paraId="6E22075F" w14:textId="2540EBAA" w:rsidR="00CA49F6" w:rsidRPr="00CA49F6" w:rsidRDefault="00CA49F6" w:rsidP="00CA49F6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CA49F6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Bank: </w:t>
            </w:r>
            <w:r w:rsidRPr="00CA49F6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ab/>
            </w:r>
            <w:r w:rsidRPr="00CA49F6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ab/>
            </w:r>
            <w:r w:rsidRPr="00CA49F6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ab/>
            </w:r>
            <w:r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ST. George</w:t>
            </w:r>
          </w:p>
          <w:p w14:paraId="4CC1EE8C" w14:textId="77777777" w:rsidR="00BA0D67" w:rsidRPr="00E679F7" w:rsidRDefault="00BA0D67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highlight w:val="yellow"/>
                <w:lang w:val="en-AU" w:eastAsia="ru-RU"/>
              </w:rPr>
            </w:pPr>
          </w:p>
        </w:tc>
        <w:tc>
          <w:tcPr>
            <w:tcW w:w="5316" w:type="dxa"/>
            <w:gridSpan w:val="5"/>
            <w:tcBorders>
              <w:top w:val="single" w:sz="4" w:space="0" w:color="C4BC96" w:themeColor="background2" w:themeShade="BF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957BC" w14:textId="77777777" w:rsidR="00BA0D67" w:rsidRPr="005750DA" w:rsidRDefault="00BA0D67" w:rsidP="002961F5">
            <w:pPr>
              <w:autoSpaceDE w:val="0"/>
              <w:autoSpaceDN w:val="0"/>
              <w:adjustRightInd w:val="0"/>
              <w:spacing w:after="0" w:line="276" w:lineRule="auto"/>
              <w:rPr>
                <w:rFonts w:asciiTheme="majorHAnsi" w:eastAsia="Microsoft YaHei" w:hAnsiTheme="majorHAnsi" w:cs="Arial"/>
                <w:color w:val="000000" w:themeColor="text1"/>
                <w:lang w:val="en-AU"/>
              </w:rPr>
            </w:pPr>
          </w:p>
          <w:p w14:paraId="00D7B033" w14:textId="77777777" w:rsidR="00BA0D67" w:rsidRPr="005750DA" w:rsidRDefault="00BA0D67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</w:tc>
      </w:tr>
    </w:tbl>
    <w:p w14:paraId="2E7F0C61" w14:textId="2E942D1A" w:rsidR="00C83084" w:rsidRPr="005750DA" w:rsidRDefault="00C83084">
      <w:pPr>
        <w:rPr>
          <w:rFonts w:asciiTheme="majorHAnsi" w:hAnsiTheme="majorHAnsi"/>
          <w:lang w:val="en-AU"/>
        </w:rPr>
      </w:pPr>
    </w:p>
    <w:sectPr w:rsidR="00C83084" w:rsidRPr="005750DA" w:rsidSect="00DA5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74E50"/>
    <w:multiLevelType w:val="hybridMultilevel"/>
    <w:tmpl w:val="328ED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6FEA"/>
    <w:rsid w:val="000160E1"/>
    <w:rsid w:val="000165D2"/>
    <w:rsid w:val="00045E88"/>
    <w:rsid w:val="00127071"/>
    <w:rsid w:val="001869FC"/>
    <w:rsid w:val="0019072A"/>
    <w:rsid w:val="001B47EB"/>
    <w:rsid w:val="00284532"/>
    <w:rsid w:val="002961F5"/>
    <w:rsid w:val="00311DE6"/>
    <w:rsid w:val="00525D89"/>
    <w:rsid w:val="005750DA"/>
    <w:rsid w:val="005803F6"/>
    <w:rsid w:val="00663118"/>
    <w:rsid w:val="006D09D7"/>
    <w:rsid w:val="00841F54"/>
    <w:rsid w:val="0084521E"/>
    <w:rsid w:val="008A5D30"/>
    <w:rsid w:val="008C3A8F"/>
    <w:rsid w:val="008F0DD1"/>
    <w:rsid w:val="00914305"/>
    <w:rsid w:val="009A3781"/>
    <w:rsid w:val="00A37737"/>
    <w:rsid w:val="00A74C79"/>
    <w:rsid w:val="00B037D3"/>
    <w:rsid w:val="00B667F4"/>
    <w:rsid w:val="00B7419B"/>
    <w:rsid w:val="00BA0D67"/>
    <w:rsid w:val="00C06980"/>
    <w:rsid w:val="00C51452"/>
    <w:rsid w:val="00C62FF0"/>
    <w:rsid w:val="00C67A02"/>
    <w:rsid w:val="00C83084"/>
    <w:rsid w:val="00CA49F6"/>
    <w:rsid w:val="00CF6FEA"/>
    <w:rsid w:val="00D12095"/>
    <w:rsid w:val="00D67C92"/>
    <w:rsid w:val="00D83A1C"/>
    <w:rsid w:val="00DA5267"/>
    <w:rsid w:val="00DD3633"/>
    <w:rsid w:val="00E679F7"/>
    <w:rsid w:val="00E87895"/>
    <w:rsid w:val="00F04EBA"/>
    <w:rsid w:val="00FC4B35"/>
    <w:rsid w:val="00FD0331"/>
    <w:rsid w:val="2D0E9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5064"/>
  <w15:docId w15:val="{5F5A53EB-0E0B-4015-9E19-516A83EA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D67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D67"/>
    <w:pPr>
      <w:ind w:left="720"/>
      <w:contextualSpacing/>
    </w:pPr>
  </w:style>
  <w:style w:type="paragraph" w:styleId="NoSpacing">
    <w:name w:val="No Spacing"/>
    <w:uiPriority w:val="1"/>
    <w:qFormat/>
    <w:rsid w:val="00BA0D67"/>
    <w:pPr>
      <w:spacing w:after="0" w:line="240" w:lineRule="auto"/>
    </w:pPr>
    <w:rPr>
      <w:lang w:val="ru-RU"/>
    </w:rPr>
  </w:style>
  <w:style w:type="character" w:customStyle="1" w:styleId="normaltextrun">
    <w:name w:val="normaltextrun"/>
    <w:basedOn w:val="DefaultParagraphFont"/>
    <w:rsid w:val="00016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icool\OneDrive%20-%20AIE\00%20-%20Adv%20Dip%20Curriculum%20Dev\00%20-%20Provide%20Freelance%20Services%20for%20Production%20Planning\00%20-%20Content\sole_trader_invoice_template_australi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388B4E4BFDF44BD037D83230526E8" ma:contentTypeVersion="7" ma:contentTypeDescription="Create a new document." ma:contentTypeScope="" ma:versionID="8f160e4239d1de5edfa158396561607c">
  <xsd:schema xmlns:xsd="http://www.w3.org/2001/XMLSchema" xmlns:xs="http://www.w3.org/2001/XMLSchema" xmlns:p="http://schemas.microsoft.com/office/2006/metadata/properties" xmlns:ns2="ffcdd2c0-564c-4d8b-9f5a-3739ec34b248" xmlns:ns3="430c6b6a-a255-4579-95d0-0b53b3a1a2ee" targetNamespace="http://schemas.microsoft.com/office/2006/metadata/properties" ma:root="true" ma:fieldsID="88a9c8de105126887cb2f8303891166b" ns2:_="" ns3:_="">
    <xsd:import namespace="ffcdd2c0-564c-4d8b-9f5a-3739ec34b248"/>
    <xsd:import namespace="430c6b6a-a255-4579-95d0-0b53b3a1a2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cdd2c0-564c-4d8b-9f5a-3739ec34b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c6b6a-a255-4579-95d0-0b53b3a1a2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6a167c5-8a45-4f2a-a220-357eaf44f93a}" ma:internalName="TaxCatchAll" ma:showField="CatchAllData" ma:web="430c6b6a-a255-4579-95d0-0b53b3a1a2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0c6b6a-a255-4579-95d0-0b53b3a1a2ee" xsi:nil="true"/>
    <lcf76f155ced4ddcb4097134ff3c332f xmlns="ffcdd2c0-564c-4d8b-9f5a-3739ec34b2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96E6F4-275D-4763-BE3B-0839D52B82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cdd2c0-564c-4d8b-9f5a-3739ec34b248"/>
    <ds:schemaRef ds:uri="430c6b6a-a255-4579-95d0-0b53b3a1a2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9B106A-0CA9-4D31-9AA0-2B9059CE6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B0013B-18B3-40DC-A8E8-C81133C35162}">
  <ds:schemaRefs>
    <ds:schemaRef ds:uri="http://schemas.microsoft.com/office/2006/metadata/properties"/>
    <ds:schemaRef ds:uri="http://schemas.microsoft.com/office/infopath/2007/PartnerControls"/>
    <ds:schemaRef ds:uri="430c6b6a-a255-4579-95d0-0b53b3a1a2ee"/>
    <ds:schemaRef ds:uri="ffcdd2c0-564c-4d8b-9f5a-3739ec34b2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sole_trader_invoice_template_australia.dotx</Template>
  <TotalTime>29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comicool</dc:creator>
  <cp:lastModifiedBy>Jack Linton</cp:lastModifiedBy>
  <cp:revision>9</cp:revision>
  <dcterms:created xsi:type="dcterms:W3CDTF">2022-04-07T05:32:00Z</dcterms:created>
  <dcterms:modified xsi:type="dcterms:W3CDTF">2022-10-19T22:50:00Z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0x010100DEE388B4E4BFDF44BD037D83230526E8</vt:lpwstr>
  </property>
  <property fmtid="{D5CDD505-2E9C-101B-9397-08002B2CF9AE}" pid="3" name="MediaServiceImageTags">
    <vt:lpwstr/>
  </property>
</Properties>
</file>